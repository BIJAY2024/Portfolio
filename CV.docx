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414" w:type="pct"/>
        <w:tblInd w:w="-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1083"/>
      </w:tblGrid>
      <w:tr w:rsidR="00A704CA" w:rsidRPr="00DF7CAF" w:rsidTr="00CB2EE4">
        <w:trPr>
          <w:trHeight w:val="756"/>
        </w:trPr>
        <w:tc>
          <w:tcPr>
            <w:tcW w:w="11070" w:type="dxa"/>
          </w:tcPr>
          <w:p w:rsidR="00A704CA" w:rsidRPr="00DF7CAF" w:rsidRDefault="00265B0F" w:rsidP="00CD576D">
            <w:pPr>
              <w:pStyle w:val="Title"/>
              <w:ind w:left="-427"/>
              <w:jc w:val="both"/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 xml:space="preserve">           </w:t>
            </w:r>
            <w:sdt>
              <w:sdtPr>
                <w:rPr>
                  <w:rFonts w:ascii="Arial" w:hAnsi="Arial" w:cs="Arial"/>
                </w:rPr>
                <w:alias w:val="Enter your name:"/>
                <w:tag w:val="Enter your name:"/>
                <w:id w:val="461394294"/>
                <w:placeholder>
                  <w:docPart w:val="5AD2C9C96C0A416FA9DDBF9050CED64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F71C5F" w:rsidRPr="00DF7CAF">
                  <w:rPr>
                    <w:rFonts w:ascii="Arial" w:hAnsi="Arial" w:cs="Arial"/>
                  </w:rPr>
                  <w:t>BIJAY LAMA</w:t>
                </w:r>
              </w:sdtContent>
            </w:sdt>
          </w:p>
          <w:p w:rsidR="00A704CA" w:rsidRPr="00DF7CAF" w:rsidRDefault="00265B0F" w:rsidP="00CD576D">
            <w:pPr>
              <w:pStyle w:val="ContactInformation"/>
              <w:ind w:left="-427"/>
              <w:jc w:val="both"/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 xml:space="preserve">            </w:t>
            </w:r>
            <w:r w:rsidR="00251EFA" w:rsidRPr="00DF7CAF">
              <w:rPr>
                <w:rFonts w:ascii="Arial" w:hAnsi="Arial" w:cs="Arial"/>
              </w:rPr>
              <w:t>(</w:t>
            </w:r>
            <w:proofErr w:type="spellStart"/>
            <w:r w:rsidR="00AE32F2" w:rsidRPr="00DF7CAF">
              <w:rPr>
                <w:rFonts w:ascii="Arial" w:hAnsi="Arial" w:cs="Arial"/>
              </w:rPr>
              <w:t>Basantanagar</w:t>
            </w:r>
            <w:proofErr w:type="spellEnd"/>
            <w:r w:rsidR="00AE32F2" w:rsidRPr="00DF7CAF">
              <w:rPr>
                <w:rFonts w:ascii="Arial" w:hAnsi="Arial" w:cs="Arial"/>
              </w:rPr>
              <w:t xml:space="preserve">, </w:t>
            </w:r>
            <w:proofErr w:type="spellStart"/>
            <w:r w:rsidR="00AE32F2" w:rsidRPr="00DF7CAF">
              <w:rPr>
                <w:rFonts w:ascii="Arial" w:hAnsi="Arial" w:cs="Arial"/>
              </w:rPr>
              <w:t>Balaju</w:t>
            </w:r>
            <w:proofErr w:type="spellEnd"/>
            <w:r w:rsidR="00AE32F2" w:rsidRPr="00DF7CAF">
              <w:rPr>
                <w:rFonts w:ascii="Arial" w:hAnsi="Arial" w:cs="Arial"/>
              </w:rPr>
              <w:t>, Kathmandu</w:t>
            </w:r>
            <w:r w:rsidR="001C5D03" w:rsidRPr="00DF7CAF">
              <w:rPr>
                <w:rFonts w:ascii="Arial" w:hAnsi="Arial" w:cs="Arial"/>
              </w:rPr>
              <w:t xml:space="preserve"> –</w:t>
            </w:r>
            <w:r w:rsidR="00A704CA" w:rsidRPr="00DF7CAF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Enter phone:"/>
                <w:tag w:val="Enter phone:"/>
                <w:id w:val="1127732928"/>
                <w:placeholder>
                  <w:docPart w:val="9866B53067084E169381AADAC48FA72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71C5F" w:rsidRPr="00DF7CAF">
                  <w:rPr>
                    <w:rFonts w:ascii="Arial" w:hAnsi="Arial" w:cs="Arial"/>
                  </w:rPr>
                  <w:t>9818821947</w:t>
                </w:r>
              </w:sdtContent>
            </w:sdt>
            <w:r w:rsidR="001C5D03" w:rsidRPr="00DF7CAF">
              <w:rPr>
                <w:rFonts w:ascii="Arial" w:hAnsi="Arial" w:cs="Arial"/>
              </w:rPr>
              <w:t xml:space="preserve"> –</w:t>
            </w:r>
            <w:r w:rsidR="00A704CA" w:rsidRPr="00DF7CAF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Enter email:"/>
                <w:tag w:val="Enter email:"/>
                <w:id w:val="-347328397"/>
                <w:placeholder>
                  <w:docPart w:val="3E9FDC1DF7894322B894C3840DF70D0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71C5F" w:rsidRPr="00DF7CAF">
                  <w:rPr>
                    <w:rFonts w:ascii="Arial" w:hAnsi="Arial" w:cs="Arial"/>
                  </w:rPr>
                  <w:t>bijaylama0076@gmail.com)</w:t>
                </w:r>
              </w:sdtContent>
            </w:sdt>
          </w:p>
        </w:tc>
      </w:tr>
    </w:tbl>
    <w:tbl>
      <w:tblPr>
        <w:tblStyle w:val="PlainTable4"/>
        <w:tblW w:w="5533" w:type="pct"/>
        <w:tblInd w:w="-90" w:type="dxa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7761"/>
      </w:tblGrid>
      <w:tr w:rsidR="00CA44C2" w:rsidRPr="00DF7CAF" w:rsidTr="00C43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sdt>
          <w:sdtPr>
            <w:rPr>
              <w:rFonts w:ascii="Arial" w:hAnsi="Arial" w:cs="Arial"/>
            </w:rPr>
            <w:alias w:val="Objective:"/>
            <w:tag w:val="Objective:"/>
            <w:id w:val="-1889253789"/>
            <w:placeholder>
              <w:docPart w:val="8E2DAF6306B347C9A20F308B149940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8" w:type="dxa"/>
              </w:tcPr>
              <w:p w:rsidR="00CA44C2" w:rsidRPr="00DF7CAF" w:rsidRDefault="00CA44C2" w:rsidP="0012237F">
                <w:pPr>
                  <w:pStyle w:val="Heading1"/>
                  <w:jc w:val="both"/>
                  <w:outlineLvl w:val="0"/>
                  <w:rPr>
                    <w:rFonts w:ascii="Arial" w:hAnsi="Arial" w:cs="Arial"/>
                  </w:rPr>
                </w:pPr>
                <w:r w:rsidRPr="00DF7CAF">
                  <w:rPr>
                    <w:rStyle w:val="Heading1Char"/>
                    <w:rFonts w:ascii="Arial" w:eastAsiaTheme="minorEastAsia" w:hAnsi="Arial" w:cs="Arial"/>
                    <w:b/>
                  </w:rPr>
                  <w:t>Objective</w:t>
                </w:r>
              </w:p>
            </w:tc>
          </w:sdtContent>
        </w:sdt>
        <w:tc>
          <w:tcPr>
            <w:tcW w:w="7752" w:type="dxa"/>
          </w:tcPr>
          <w:p w:rsidR="00CA44C2" w:rsidRPr="00DF7CAF" w:rsidRDefault="00AE32F2" w:rsidP="001A706E">
            <w:pPr>
              <w:jc w:val="both"/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Strongly analytical and problem-solving, with a focus on enhancing office productivity.</w:t>
            </w:r>
          </w:p>
        </w:tc>
      </w:tr>
      <w:tr w:rsidR="00CD576D" w:rsidRPr="00DF7CAF" w:rsidTr="00C435B8">
        <w:trPr>
          <w:trHeight w:val="1511"/>
        </w:trPr>
        <w:tc>
          <w:tcPr>
            <w:tcW w:w="1798" w:type="dxa"/>
          </w:tcPr>
          <w:p w:rsidR="00881A04" w:rsidRPr="00DF7CAF" w:rsidRDefault="00881A04" w:rsidP="00CD576D">
            <w:pPr>
              <w:rPr>
                <w:rFonts w:ascii="Arial" w:hAnsi="Arial" w:cs="Arial"/>
                <w:b/>
                <w:bCs/>
              </w:rPr>
            </w:pPr>
          </w:p>
          <w:p w:rsidR="00CD576D" w:rsidRPr="00DF7CAF" w:rsidRDefault="00CD576D" w:rsidP="00CD576D">
            <w:pPr>
              <w:rPr>
                <w:rFonts w:ascii="Arial" w:hAnsi="Arial" w:cs="Arial"/>
                <w:b/>
                <w:bCs/>
              </w:rPr>
            </w:pPr>
            <w:r w:rsidRPr="00DF7CAF">
              <w:rPr>
                <w:rFonts w:ascii="Arial" w:hAnsi="Arial" w:cs="Arial"/>
                <w:b/>
                <w:bCs/>
              </w:rPr>
              <w:t>Certification</w:t>
            </w:r>
          </w:p>
        </w:tc>
        <w:tc>
          <w:tcPr>
            <w:tcW w:w="7752" w:type="dxa"/>
          </w:tcPr>
          <w:p w:rsidR="00881A04" w:rsidRPr="00DF7CAF" w:rsidRDefault="001A706E" w:rsidP="001A706E">
            <w:pPr>
              <w:rPr>
                <w:rFonts w:ascii="Arial" w:hAnsi="Arial" w:cs="Arial"/>
                <w:b/>
                <w:bCs/>
              </w:rPr>
            </w:pPr>
            <w:r w:rsidRPr="00DF7CAF">
              <w:rPr>
                <w:rFonts w:ascii="Arial" w:hAnsi="Arial" w:cs="Arial"/>
                <w:b/>
                <w:bCs/>
              </w:rPr>
              <w:t xml:space="preserve">      </w:t>
            </w:r>
          </w:p>
          <w:p w:rsidR="001A706E" w:rsidRPr="00DF7CAF" w:rsidRDefault="004355D6" w:rsidP="001A706E">
            <w:pPr>
              <w:rPr>
                <w:rFonts w:ascii="Arial" w:hAnsi="Arial" w:cs="Arial"/>
                <w:b/>
                <w:bCs/>
              </w:rPr>
            </w:pPr>
            <w:r w:rsidRPr="00DF7CAF">
              <w:rPr>
                <w:rFonts w:ascii="Arial" w:hAnsi="Arial" w:cs="Arial"/>
                <w:b/>
                <w:bCs/>
              </w:rPr>
              <w:t xml:space="preserve">       </w:t>
            </w:r>
            <w:r w:rsidR="00CD576D" w:rsidRPr="00DF7CAF">
              <w:rPr>
                <w:rFonts w:ascii="Arial" w:hAnsi="Arial" w:cs="Arial"/>
                <w:b/>
                <w:bCs/>
              </w:rPr>
              <w:t>Broadway Infosys</w:t>
            </w:r>
          </w:p>
          <w:p w:rsidR="001A706E" w:rsidRPr="00DF7CAF" w:rsidRDefault="001A706E" w:rsidP="001A706E">
            <w:pPr>
              <w:rPr>
                <w:rFonts w:ascii="Arial" w:hAnsi="Arial" w:cs="Arial"/>
                <w:b/>
                <w:bCs/>
              </w:rPr>
            </w:pPr>
          </w:p>
          <w:p w:rsidR="001A706E" w:rsidRPr="00DF7CAF" w:rsidRDefault="00CD576D" w:rsidP="001A706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C &amp; C ++ (</w:t>
            </w:r>
            <w:r w:rsidRPr="00DF7CAF">
              <w:rPr>
                <w:rFonts w:ascii="Arial" w:hAnsi="Arial" w:cs="Arial"/>
                <w:i/>
                <w:iCs/>
              </w:rPr>
              <w:t>25</w:t>
            </w:r>
            <w:r w:rsidRPr="00DF7CAF">
              <w:rPr>
                <w:rFonts w:ascii="Arial" w:hAnsi="Arial" w:cs="Arial"/>
                <w:i/>
                <w:iCs/>
                <w:vertAlign w:val="superscript"/>
              </w:rPr>
              <w:t>th</w:t>
            </w:r>
            <w:r w:rsidRPr="00DF7CAF">
              <w:rPr>
                <w:rFonts w:ascii="Arial" w:hAnsi="Arial" w:cs="Arial"/>
                <w:i/>
                <w:iCs/>
              </w:rPr>
              <w:t xml:space="preserve"> December 2023 – 9</w:t>
            </w:r>
            <w:r w:rsidRPr="00DF7CAF">
              <w:rPr>
                <w:rFonts w:ascii="Arial" w:hAnsi="Arial" w:cs="Arial"/>
                <w:i/>
                <w:iCs/>
                <w:vertAlign w:val="superscript"/>
              </w:rPr>
              <w:t>th</w:t>
            </w:r>
            <w:r w:rsidRPr="00DF7CAF">
              <w:rPr>
                <w:rFonts w:ascii="Arial" w:hAnsi="Arial" w:cs="Arial"/>
                <w:i/>
                <w:iCs/>
              </w:rPr>
              <w:t xml:space="preserve"> February 2024</w:t>
            </w:r>
            <w:r w:rsidRPr="00DF7CAF">
              <w:rPr>
                <w:rFonts w:ascii="Arial" w:hAnsi="Arial" w:cs="Arial"/>
              </w:rPr>
              <w:t>)</w:t>
            </w:r>
          </w:p>
          <w:p w:rsidR="00CD576D" w:rsidRPr="00DF7CAF" w:rsidRDefault="00CD576D" w:rsidP="00CD576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Web Design (</w:t>
            </w:r>
            <w:r w:rsidRPr="00DF7CAF">
              <w:rPr>
                <w:rFonts w:ascii="Arial" w:hAnsi="Arial" w:cs="Arial"/>
                <w:i/>
                <w:iCs/>
              </w:rPr>
              <w:t>28</w:t>
            </w:r>
            <w:r w:rsidRPr="00DF7CAF">
              <w:rPr>
                <w:rFonts w:ascii="Arial" w:hAnsi="Arial" w:cs="Arial"/>
                <w:i/>
                <w:iCs/>
                <w:vertAlign w:val="superscript"/>
              </w:rPr>
              <w:t>th</w:t>
            </w:r>
            <w:r w:rsidRPr="00DF7CAF">
              <w:rPr>
                <w:rFonts w:ascii="Arial" w:hAnsi="Arial" w:cs="Arial"/>
                <w:i/>
                <w:iCs/>
              </w:rPr>
              <w:t xml:space="preserve"> November 2023 – 28</w:t>
            </w:r>
            <w:r w:rsidRPr="00DF7CAF">
              <w:rPr>
                <w:rFonts w:ascii="Arial" w:hAnsi="Arial" w:cs="Arial"/>
                <w:i/>
                <w:iCs/>
                <w:vertAlign w:val="superscript"/>
              </w:rPr>
              <w:t>th</w:t>
            </w:r>
            <w:r w:rsidRPr="00DF7CAF">
              <w:rPr>
                <w:rFonts w:ascii="Arial" w:hAnsi="Arial" w:cs="Arial"/>
                <w:i/>
                <w:iCs/>
              </w:rPr>
              <w:t xml:space="preserve"> January 2024</w:t>
            </w:r>
            <w:r w:rsidRPr="00DF7CAF">
              <w:rPr>
                <w:rFonts w:ascii="Arial" w:hAnsi="Arial" w:cs="Arial"/>
              </w:rPr>
              <w:t>)</w:t>
            </w:r>
          </w:p>
          <w:p w:rsidR="00881A04" w:rsidRPr="00DF7CAF" w:rsidRDefault="00881A04" w:rsidP="00881A0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CD576D" w:rsidRPr="00DF7CAF" w:rsidTr="00C435B8">
        <w:trPr>
          <w:trHeight w:val="2265"/>
        </w:trPr>
        <w:tc>
          <w:tcPr>
            <w:tcW w:w="1798" w:type="dxa"/>
          </w:tcPr>
          <w:p w:rsidR="00CD576D" w:rsidRPr="00DF7CAF" w:rsidRDefault="00CD576D" w:rsidP="00CD576D">
            <w:pPr>
              <w:rPr>
                <w:rFonts w:ascii="Arial" w:hAnsi="Arial" w:cs="Arial"/>
              </w:rPr>
            </w:pPr>
          </w:p>
          <w:p w:rsidR="00CD576D" w:rsidRPr="00DF7CAF" w:rsidRDefault="00CD576D" w:rsidP="00CD576D">
            <w:pPr>
              <w:rPr>
                <w:rFonts w:ascii="Arial" w:hAnsi="Arial" w:cs="Arial"/>
                <w:b/>
                <w:bCs/>
              </w:rPr>
            </w:pPr>
            <w:r w:rsidRPr="00DF7CAF">
              <w:rPr>
                <w:rFonts w:ascii="Arial" w:hAnsi="Arial" w:cs="Arial"/>
              </w:rPr>
              <w:t xml:space="preserve"> </w:t>
            </w:r>
            <w:r w:rsidRPr="00DF7CAF">
              <w:rPr>
                <w:rFonts w:ascii="Arial" w:hAnsi="Arial" w:cs="Arial"/>
                <w:b/>
                <w:bCs/>
              </w:rPr>
              <w:t>Skills</w:t>
            </w:r>
          </w:p>
          <w:p w:rsidR="00CD576D" w:rsidRPr="00DF7CAF" w:rsidRDefault="00CD576D" w:rsidP="00CD576D">
            <w:pPr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 xml:space="preserve">               </w:t>
            </w:r>
          </w:p>
          <w:p w:rsidR="00CD576D" w:rsidRPr="00DF7CAF" w:rsidRDefault="00CD576D" w:rsidP="00CD576D">
            <w:pPr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7752" w:type="dxa"/>
          </w:tcPr>
          <w:p w:rsidR="00CD576D" w:rsidRPr="00DF7CAF" w:rsidRDefault="00CD576D" w:rsidP="00CD576D">
            <w:pPr>
              <w:jc w:val="both"/>
              <w:rPr>
                <w:rFonts w:ascii="Arial" w:hAnsi="Arial" w:cs="Arial"/>
              </w:rPr>
            </w:pPr>
          </w:p>
          <w:p w:rsidR="00CD576D" w:rsidRPr="00DF7CAF" w:rsidRDefault="00CD576D" w:rsidP="00CD576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proofErr w:type="spellStart"/>
            <w:r w:rsidRPr="00DF7CAF">
              <w:rPr>
                <w:rFonts w:ascii="Arial" w:hAnsi="Arial" w:cs="Arial"/>
              </w:rPr>
              <w:t>Figma</w:t>
            </w:r>
            <w:proofErr w:type="spellEnd"/>
          </w:p>
          <w:p w:rsidR="00CD576D" w:rsidRPr="00DF7CAF" w:rsidRDefault="00CD576D" w:rsidP="00CD576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HTML5</w:t>
            </w:r>
          </w:p>
          <w:p w:rsidR="00CD576D" w:rsidRPr="00DF7CAF" w:rsidRDefault="00CD576D" w:rsidP="00CD576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CSS</w:t>
            </w:r>
          </w:p>
          <w:p w:rsidR="00CD576D" w:rsidRPr="00DF7CAF" w:rsidRDefault="00CD576D" w:rsidP="00CD576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Java Script</w:t>
            </w:r>
          </w:p>
          <w:p w:rsidR="00CD576D" w:rsidRPr="00DF7CAF" w:rsidRDefault="00CD576D" w:rsidP="00CD576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Bootstrap</w:t>
            </w:r>
          </w:p>
          <w:p w:rsidR="00CD576D" w:rsidRPr="00DF7CAF" w:rsidRDefault="00CD576D" w:rsidP="00CD576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jQuery</w:t>
            </w:r>
          </w:p>
          <w:p w:rsidR="00CD576D" w:rsidRPr="00DF7CAF" w:rsidRDefault="00CD576D" w:rsidP="00CD576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Tail Wind CSS</w:t>
            </w:r>
          </w:p>
          <w:p w:rsidR="00CD576D" w:rsidRPr="00DF7CAF" w:rsidRDefault="00CD576D" w:rsidP="00CD576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React</w:t>
            </w:r>
          </w:p>
        </w:tc>
      </w:tr>
    </w:tbl>
    <w:p w:rsidR="00943D45" w:rsidRPr="00DF7CAF" w:rsidRDefault="00943D45">
      <w:pPr>
        <w:rPr>
          <w:rFonts w:ascii="Arial" w:hAnsi="Arial" w:cs="Arial"/>
        </w:rPr>
      </w:pPr>
    </w:p>
    <w:tbl>
      <w:tblPr>
        <w:tblStyle w:val="PlainTable4"/>
        <w:tblW w:w="5533" w:type="pct"/>
        <w:tblInd w:w="-90" w:type="dxa"/>
        <w:shd w:val="clear" w:color="auto" w:fill="FFFFFF" w:themeFill="background1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7761"/>
      </w:tblGrid>
      <w:tr w:rsidR="00684287" w:rsidRPr="00DF7CAF" w:rsidTr="00CB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0"/>
        </w:trPr>
        <w:tc>
          <w:tcPr>
            <w:tcW w:w="1800" w:type="dxa"/>
            <w:vMerge w:val="restart"/>
            <w:shd w:val="clear" w:color="auto" w:fill="FFFFFF" w:themeFill="background1"/>
          </w:tcPr>
          <w:p w:rsidR="00684287" w:rsidRPr="00DF7CAF" w:rsidRDefault="00684287" w:rsidP="00CD576D">
            <w:pPr>
              <w:rPr>
                <w:rFonts w:ascii="Arial" w:hAnsi="Arial" w:cs="Arial"/>
                <w:b/>
                <w:bCs w:val="0"/>
              </w:rPr>
            </w:pPr>
          </w:p>
          <w:p w:rsidR="00684287" w:rsidRPr="00DF7CAF" w:rsidRDefault="00684287" w:rsidP="00CD576D">
            <w:pPr>
              <w:rPr>
                <w:rFonts w:ascii="Arial" w:hAnsi="Arial" w:cs="Arial"/>
                <w:b/>
                <w:bCs w:val="0"/>
              </w:rPr>
            </w:pPr>
            <w:r w:rsidRPr="00DF7CAF">
              <w:rPr>
                <w:rFonts w:ascii="Arial" w:hAnsi="Arial" w:cs="Arial"/>
                <w:b/>
                <w:bCs w:val="0"/>
              </w:rPr>
              <w:t>My Recent Project</w:t>
            </w:r>
          </w:p>
        </w:tc>
        <w:tc>
          <w:tcPr>
            <w:tcW w:w="77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84287" w:rsidRPr="00DF7CAF" w:rsidRDefault="00684287" w:rsidP="00265B0F">
            <w:pPr>
              <w:rPr>
                <w:rFonts w:ascii="Arial" w:hAnsi="Arial" w:cs="Arial"/>
              </w:rPr>
            </w:pPr>
          </w:p>
          <w:p w:rsidR="00684287" w:rsidRPr="00DF7CAF" w:rsidRDefault="00684287" w:rsidP="004355D6">
            <w:pPr>
              <w:pStyle w:val="ListParagraph"/>
              <w:numPr>
                <w:ilvl w:val="0"/>
                <w:numId w:val="24"/>
              </w:numPr>
              <w:ind w:left="540"/>
              <w:rPr>
                <w:rFonts w:ascii="Arial" w:hAnsi="Arial" w:cs="Arial"/>
                <w:b/>
                <w:bCs w:val="0"/>
              </w:rPr>
            </w:pPr>
            <w:r w:rsidRPr="00DF7CAF">
              <w:rPr>
                <w:rFonts w:ascii="Arial" w:hAnsi="Arial" w:cs="Arial"/>
                <w:b/>
                <w:bCs w:val="0"/>
              </w:rPr>
              <w:t xml:space="preserve">Travel Website: </w:t>
            </w:r>
          </w:p>
          <w:p w:rsidR="00684287" w:rsidRPr="00DF7CAF" w:rsidRDefault="002B346C" w:rsidP="00B1313C">
            <w:pPr>
              <w:ind w:left="267" w:hanging="90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DF7CAF">
              <w:rPr>
                <w:rFonts w:ascii="Arial" w:hAnsi="Arial" w:cs="Arial"/>
                <w:color w:val="0D0D0D"/>
                <w:shd w:val="clear" w:color="auto" w:fill="FFFFFF"/>
              </w:rPr>
              <w:t xml:space="preserve">  D</w:t>
            </w:r>
            <w:r w:rsidR="00684287" w:rsidRPr="00DF7CAF">
              <w:rPr>
                <w:rFonts w:ascii="Arial" w:hAnsi="Arial" w:cs="Arial"/>
                <w:color w:val="0D0D0D"/>
                <w:shd w:val="clear" w:color="auto" w:fill="FFFFFF"/>
              </w:rPr>
              <w:t xml:space="preserve">eveloped a travel website using a template from the </w:t>
            </w:r>
            <w:proofErr w:type="spellStart"/>
            <w:r w:rsidR="00684287" w:rsidRPr="00DF7CAF">
              <w:rPr>
                <w:rFonts w:ascii="Arial" w:hAnsi="Arial" w:cs="Arial"/>
                <w:color w:val="0D0D0D"/>
                <w:shd w:val="clear" w:color="auto" w:fill="FFFFFF"/>
              </w:rPr>
              <w:t>Figma</w:t>
            </w:r>
            <w:proofErr w:type="spellEnd"/>
            <w:r w:rsidR="00684287" w:rsidRPr="00DF7CAF">
              <w:rPr>
                <w:rFonts w:ascii="Arial" w:hAnsi="Arial" w:cs="Arial"/>
                <w:color w:val="0D0D0D"/>
                <w:shd w:val="clear" w:color="auto" w:fill="FFFFFF"/>
              </w:rPr>
              <w:t xml:space="preserve"> community</w:t>
            </w:r>
            <w:r w:rsidRPr="00DF7CAF">
              <w:rPr>
                <w:rFonts w:ascii="Arial" w:hAnsi="Arial" w:cs="Arial"/>
                <w:color w:val="0D0D0D"/>
                <w:shd w:val="clear" w:color="auto" w:fill="FFFFFF"/>
              </w:rPr>
              <w:t xml:space="preserve"> as per the part of the course assignment</w:t>
            </w:r>
            <w:r w:rsidR="00684287" w:rsidRPr="00DF7CAF">
              <w:rPr>
                <w:rFonts w:ascii="Arial" w:hAnsi="Arial" w:cs="Arial"/>
                <w:color w:val="0D0D0D"/>
                <w:shd w:val="clear" w:color="auto" w:fill="FFFFFF"/>
              </w:rPr>
              <w:t>. Utilizing HTML, CSS, Bootstrap and JavaScript, I implemented responsive design principles to ensure the website is accessible and visually appealing on desktops, tablets, and smartphones. The travel website project provided me with valuable experience in front-end development.</w:t>
            </w:r>
          </w:p>
          <w:p w:rsidR="00684287" w:rsidRPr="00DF7CAF" w:rsidRDefault="00684287" w:rsidP="00B1313C">
            <w:pPr>
              <w:ind w:left="267" w:hanging="90"/>
              <w:rPr>
                <w:rFonts w:ascii="Arial" w:hAnsi="Arial" w:cs="Arial"/>
              </w:rPr>
            </w:pPr>
          </w:p>
          <w:p w:rsidR="00684287" w:rsidRPr="00DF7CAF" w:rsidRDefault="00684287" w:rsidP="00B1313C">
            <w:pPr>
              <w:pStyle w:val="ListParagraph"/>
              <w:ind w:left="267"/>
              <w:rPr>
                <w:rStyle w:val="Hyperlink"/>
                <w:rFonts w:ascii="Arial" w:hAnsi="Arial" w:cs="Arial"/>
              </w:rPr>
            </w:pPr>
            <w:r w:rsidRPr="00DF7CAF">
              <w:rPr>
                <w:rFonts w:ascii="Arial" w:hAnsi="Arial" w:cs="Arial"/>
                <w:b/>
                <w:bCs w:val="0"/>
                <w:color w:val="0D0D0D"/>
                <w:shd w:val="clear" w:color="auto" w:fill="FFFFFF"/>
              </w:rPr>
              <w:t xml:space="preserve">Link:   </w:t>
            </w:r>
            <w:r w:rsidRPr="00DF7CAF">
              <w:rPr>
                <w:rStyle w:val="Hyperlink"/>
                <w:rFonts w:ascii="Arial" w:hAnsi="Arial" w:cs="Arial"/>
                <w:b/>
                <w:bCs w:val="0"/>
              </w:rPr>
              <w:t xml:space="preserve"> </w:t>
            </w:r>
            <w:hyperlink r:id="rId9" w:history="1">
              <w:r w:rsidRPr="00DF7CAF">
                <w:rPr>
                  <w:rStyle w:val="Hyperlink"/>
                  <w:rFonts w:ascii="Arial" w:hAnsi="Arial" w:cs="Arial"/>
                </w:rPr>
                <w:t>Travel Website</w:t>
              </w:r>
            </w:hyperlink>
          </w:p>
          <w:p w:rsidR="00CB2EE4" w:rsidRPr="00DF7CAF" w:rsidRDefault="00CB2EE4" w:rsidP="00B1313C">
            <w:pPr>
              <w:pStyle w:val="ListParagraph"/>
              <w:ind w:left="267"/>
              <w:rPr>
                <w:rStyle w:val="Hyperlink"/>
                <w:rFonts w:ascii="Arial" w:hAnsi="Arial" w:cs="Arial"/>
                <w:color w:val="000000" w:themeColor="text1"/>
                <w:u w:val="none"/>
              </w:rPr>
            </w:pPr>
          </w:p>
          <w:p w:rsidR="00684287" w:rsidRPr="00DF7CAF" w:rsidRDefault="00684287" w:rsidP="00715C47">
            <w:pPr>
              <w:pStyle w:val="ListParagraph"/>
              <w:ind w:left="537"/>
              <w:rPr>
                <w:rFonts w:ascii="Arial" w:hAnsi="Arial" w:cs="Arial"/>
                <w:bCs w:val="0"/>
                <w:color w:val="0000FF" w:themeColor="hyperlink"/>
                <w:u w:val="single"/>
              </w:rPr>
            </w:pPr>
          </w:p>
        </w:tc>
      </w:tr>
      <w:tr w:rsidR="00CB2EE4" w:rsidRPr="00DF7CAF" w:rsidTr="00CB2EE4">
        <w:trPr>
          <w:trHeight w:val="3459"/>
        </w:trPr>
        <w:tc>
          <w:tcPr>
            <w:tcW w:w="1800" w:type="dxa"/>
            <w:vMerge/>
            <w:shd w:val="clear" w:color="auto" w:fill="FFFFFF" w:themeFill="background1"/>
          </w:tcPr>
          <w:p w:rsidR="00CB2EE4" w:rsidRPr="00DF7CAF" w:rsidRDefault="00CB2EE4" w:rsidP="00CD57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B2EE4" w:rsidRPr="00DF7CAF" w:rsidRDefault="00CB2EE4" w:rsidP="00B1313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 w:rsidRPr="00DF7CAF">
              <w:rPr>
                <w:rFonts w:ascii="Arial" w:hAnsi="Arial" w:cs="Arial"/>
                <w:b/>
              </w:rPr>
              <w:t>NGO Website:</w:t>
            </w:r>
          </w:p>
          <w:p w:rsidR="00CB2EE4" w:rsidRPr="00DF7CAF" w:rsidRDefault="00CB2EE4" w:rsidP="00CB2EE4">
            <w:pPr>
              <w:pStyle w:val="ListParagraph"/>
              <w:ind w:left="420"/>
              <w:rPr>
                <w:rFonts w:ascii="Arial" w:hAnsi="Arial" w:cs="Arial"/>
                <w:b/>
                <w:bCs/>
              </w:rPr>
            </w:pPr>
          </w:p>
          <w:p w:rsidR="00705671" w:rsidRPr="00DF7CAF" w:rsidRDefault="00705671" w:rsidP="004355D6">
            <w:pPr>
              <w:pStyle w:val="ListParagraph"/>
              <w:ind w:left="420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DF7CAF">
              <w:rPr>
                <w:rFonts w:ascii="Arial" w:hAnsi="Arial" w:cs="Arial"/>
              </w:rPr>
              <w:t>Developed</w:t>
            </w:r>
            <w:r w:rsidR="00DF7CAF">
              <w:rPr>
                <w:rFonts w:ascii="Arial" w:hAnsi="Arial" w:cs="Arial"/>
              </w:rPr>
              <w:t xml:space="preserve"> </w:t>
            </w:r>
            <w:r w:rsidR="00CB2EE4" w:rsidRPr="00DF7CAF">
              <w:rPr>
                <w:rFonts w:ascii="Arial" w:hAnsi="Arial" w:cs="Arial"/>
              </w:rPr>
              <w:t xml:space="preserve">NGO Website based on existing website as part of </w:t>
            </w:r>
            <w:r w:rsidR="00DF7CAF" w:rsidRPr="00DF7CAF">
              <w:rPr>
                <w:rFonts w:ascii="Arial" w:hAnsi="Arial" w:cs="Arial"/>
              </w:rPr>
              <w:t>the</w:t>
            </w:r>
            <w:r w:rsidR="00CB2EE4" w:rsidRPr="00DF7CAF">
              <w:rPr>
                <w:rFonts w:ascii="Arial" w:hAnsi="Arial" w:cs="Arial"/>
              </w:rPr>
              <w:t xml:space="preserve"> course assignment utilizing HTML, CSS, Bootstrap and JavaScript. </w:t>
            </w:r>
            <w:r w:rsidR="00CB2EE4" w:rsidRPr="00DF7CAF">
              <w:rPr>
                <w:rFonts w:ascii="Arial" w:hAnsi="Arial" w:cs="Arial"/>
                <w:color w:val="0D0D0D"/>
                <w:shd w:val="clear" w:color="auto" w:fill="FFFFFF"/>
              </w:rPr>
              <w:t xml:space="preserve">This involved structuring the website with semantic HTML, styling it with CSS to ensure visual consistency and responsiveness across different devices. </w:t>
            </w:r>
            <w:r w:rsidR="00DF7CAF" w:rsidRPr="00DF7CAF">
              <w:rPr>
                <w:rFonts w:ascii="Arial" w:hAnsi="Arial" w:cs="Arial"/>
                <w:color w:val="0D0D0D"/>
                <w:shd w:val="clear" w:color="auto" w:fill="FFFFFF"/>
              </w:rPr>
              <w:t>The travel website project provided me with valuable experience in front-end development</w:t>
            </w:r>
          </w:p>
          <w:p w:rsidR="00705671" w:rsidRPr="00DF7CAF" w:rsidRDefault="00705671" w:rsidP="004355D6">
            <w:pPr>
              <w:pStyle w:val="ListParagraph"/>
              <w:ind w:left="420"/>
              <w:rPr>
                <w:rFonts w:ascii="Arial" w:hAnsi="Arial" w:cs="Arial"/>
                <w:color w:val="0D0D0D"/>
                <w:shd w:val="clear" w:color="auto" w:fill="FFFFFF"/>
              </w:rPr>
            </w:pPr>
          </w:p>
          <w:p w:rsidR="00CB2EE4" w:rsidRPr="00DF7CAF" w:rsidRDefault="00CB2EE4" w:rsidP="004355D6">
            <w:pPr>
              <w:pStyle w:val="ListParagraph"/>
              <w:ind w:left="420"/>
              <w:rPr>
                <w:rStyle w:val="Hyperlink"/>
                <w:rFonts w:ascii="Arial" w:hAnsi="Arial" w:cs="Arial"/>
                <w:color w:val="0D0D0D"/>
                <w:u w:val="none"/>
                <w:shd w:val="clear" w:color="auto" w:fill="FFFFFF"/>
              </w:rPr>
            </w:pPr>
            <w:r w:rsidRPr="00DF7CAF">
              <w:rPr>
                <w:rFonts w:ascii="Arial" w:hAnsi="Arial" w:cs="Arial"/>
                <w:b/>
                <w:color w:val="0D0D0D"/>
                <w:shd w:val="clear" w:color="auto" w:fill="FFFFFF"/>
              </w:rPr>
              <w:t xml:space="preserve">Link:  </w:t>
            </w:r>
            <w:hyperlink r:id="rId10" w:history="1">
              <w:r w:rsidRPr="00DF7CAF">
                <w:rPr>
                  <w:rStyle w:val="Hyperlink"/>
                  <w:rFonts w:ascii="Arial" w:hAnsi="Arial" w:cs="Arial"/>
                </w:rPr>
                <w:t>NGO Website</w:t>
              </w:r>
            </w:hyperlink>
          </w:p>
          <w:p w:rsidR="00CB2EE4" w:rsidRPr="00DF7CAF" w:rsidRDefault="00CB2EE4" w:rsidP="00715C47">
            <w:pPr>
              <w:pStyle w:val="ListParagraph"/>
              <w:ind w:left="537"/>
              <w:rPr>
                <w:rFonts w:ascii="Arial" w:hAnsi="Arial" w:cs="Arial"/>
              </w:rPr>
            </w:pPr>
          </w:p>
        </w:tc>
      </w:tr>
      <w:tr w:rsidR="00684287" w:rsidRPr="00DF7CAF" w:rsidTr="004355D6">
        <w:trPr>
          <w:trHeight w:val="2978"/>
        </w:trPr>
        <w:tc>
          <w:tcPr>
            <w:tcW w:w="1800" w:type="dxa"/>
            <w:vMerge/>
            <w:shd w:val="clear" w:color="auto" w:fill="FFFFFF" w:themeFill="background1"/>
          </w:tcPr>
          <w:p w:rsidR="00684287" w:rsidRPr="00DF7CAF" w:rsidRDefault="00684287" w:rsidP="00CD57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84287" w:rsidRPr="00DF7CAF" w:rsidRDefault="00684287" w:rsidP="00684287">
            <w:pPr>
              <w:rPr>
                <w:rFonts w:ascii="Arial" w:hAnsi="Arial" w:cs="Arial"/>
                <w:b/>
                <w:bCs/>
              </w:rPr>
            </w:pPr>
          </w:p>
          <w:p w:rsidR="00684287" w:rsidRPr="00DF7CAF" w:rsidRDefault="00684287" w:rsidP="00684287">
            <w:pPr>
              <w:pStyle w:val="ListParagraph"/>
              <w:ind w:left="420"/>
              <w:rPr>
                <w:rFonts w:ascii="Arial" w:hAnsi="Arial" w:cs="Arial"/>
                <w:b/>
                <w:bCs/>
              </w:rPr>
            </w:pPr>
          </w:p>
          <w:p w:rsidR="00684287" w:rsidRPr="00DF7CAF" w:rsidRDefault="00684287" w:rsidP="00684287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 w:rsidRPr="00DF7CAF">
              <w:rPr>
                <w:rFonts w:ascii="Arial" w:hAnsi="Arial" w:cs="Arial"/>
                <w:b/>
                <w:bCs/>
              </w:rPr>
              <w:t>Corporate Website:</w:t>
            </w:r>
          </w:p>
          <w:p w:rsidR="00705671" w:rsidRPr="00DF7CAF" w:rsidRDefault="00684287" w:rsidP="004355D6">
            <w:pPr>
              <w:pStyle w:val="ListParagraph"/>
              <w:ind w:left="420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DF7CAF">
              <w:rPr>
                <w:rFonts w:ascii="Arial" w:hAnsi="Arial" w:cs="Arial"/>
                <w:color w:val="0D0D0D"/>
                <w:shd w:val="clear" w:color="auto" w:fill="FFFFFF"/>
              </w:rPr>
              <w:t>"I developed a corporate website that is a replica of the Inner sloth</w:t>
            </w:r>
            <w:r w:rsidR="00626378">
              <w:rPr>
                <w:rFonts w:ascii="Arial" w:hAnsi="Arial" w:cs="Arial"/>
                <w:color w:val="0D0D0D"/>
                <w:shd w:val="clear" w:color="auto" w:fill="FFFFFF"/>
              </w:rPr>
              <w:t xml:space="preserve"> game company website u</w:t>
            </w:r>
            <w:r w:rsidRPr="00DF7CAF">
              <w:rPr>
                <w:rFonts w:ascii="Arial" w:hAnsi="Arial" w:cs="Arial"/>
                <w:color w:val="0D0D0D"/>
                <w:shd w:val="clear" w:color="auto" w:fill="FFFFFF"/>
              </w:rPr>
              <w:t xml:space="preserve">sing HTML, CSS, and JavaScript, I meticulously replicated every aspect of the Inner sloth website, including its layout, color scheme, typography, and interactive elements. </w:t>
            </w:r>
            <w:r w:rsidR="004355D6" w:rsidRPr="00DF7CAF">
              <w:rPr>
                <w:rFonts w:ascii="Arial" w:hAnsi="Arial" w:cs="Arial"/>
                <w:color w:val="0D0D0D"/>
                <w:shd w:val="clear" w:color="auto" w:fill="FFFFFF"/>
              </w:rPr>
              <w:t xml:space="preserve"> </w:t>
            </w:r>
          </w:p>
          <w:p w:rsidR="00705671" w:rsidRPr="00DF7CAF" w:rsidRDefault="00705671" w:rsidP="004355D6">
            <w:pPr>
              <w:pStyle w:val="ListParagraph"/>
              <w:ind w:left="420"/>
              <w:rPr>
                <w:rFonts w:ascii="Arial" w:hAnsi="Arial" w:cs="Arial"/>
                <w:color w:val="0D0D0D"/>
                <w:shd w:val="clear" w:color="auto" w:fill="FFFFFF"/>
              </w:rPr>
            </w:pPr>
          </w:p>
          <w:p w:rsidR="00684287" w:rsidRPr="00DF7CAF" w:rsidRDefault="00684287" w:rsidP="004355D6">
            <w:pPr>
              <w:pStyle w:val="ListParagraph"/>
              <w:ind w:left="420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DF7CAF">
              <w:rPr>
                <w:rFonts w:ascii="Arial" w:hAnsi="Arial" w:cs="Arial"/>
                <w:b/>
                <w:bCs/>
                <w:color w:val="0D0D0D"/>
                <w:shd w:val="clear" w:color="auto" w:fill="FFFFFF"/>
              </w:rPr>
              <w:t xml:space="preserve">Link:  </w:t>
            </w:r>
            <w:hyperlink r:id="rId11" w:history="1">
              <w:r w:rsidRPr="00DF7CAF">
                <w:rPr>
                  <w:rStyle w:val="Hyperlink"/>
                  <w:rFonts w:ascii="Arial" w:hAnsi="Arial" w:cs="Arial"/>
                  <w:bCs/>
                </w:rPr>
                <w:t>Corporate Website</w:t>
              </w:r>
            </w:hyperlink>
          </w:p>
        </w:tc>
      </w:tr>
      <w:tr w:rsidR="00CB2EE4" w:rsidRPr="00DF7CAF" w:rsidTr="00CB2EE4">
        <w:trPr>
          <w:trHeight w:val="52"/>
        </w:trPr>
        <w:tc>
          <w:tcPr>
            <w:tcW w:w="1800" w:type="dxa"/>
            <w:vMerge/>
            <w:shd w:val="clear" w:color="auto" w:fill="FFFFFF" w:themeFill="background1"/>
          </w:tcPr>
          <w:p w:rsidR="00CB2EE4" w:rsidRPr="00DF7CAF" w:rsidRDefault="00CB2EE4" w:rsidP="00CD57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6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B2EE4" w:rsidRPr="00DF7CAF" w:rsidRDefault="00CB2EE4" w:rsidP="00CB2EE4">
            <w:pPr>
              <w:ind w:left="60"/>
              <w:rPr>
                <w:rStyle w:val="Hyperlink"/>
                <w:rFonts w:ascii="Arial" w:hAnsi="Arial" w:cs="Arial"/>
                <w:b/>
                <w:bCs/>
                <w:color w:val="000000" w:themeColor="text1"/>
                <w:u w:val="none"/>
              </w:rPr>
            </w:pPr>
          </w:p>
          <w:p w:rsidR="00CB2EE4" w:rsidRPr="00DF7CAF" w:rsidRDefault="00CB2EE4" w:rsidP="00CB2EE4">
            <w:pPr>
              <w:ind w:left="60"/>
              <w:rPr>
                <w:rStyle w:val="Hyperlink"/>
                <w:rFonts w:ascii="Arial" w:hAnsi="Arial" w:cs="Arial"/>
                <w:b/>
                <w:bCs/>
                <w:color w:val="000000" w:themeColor="text1"/>
                <w:u w:val="none"/>
              </w:rPr>
            </w:pPr>
            <w:r w:rsidRPr="00DF7CAF">
              <w:rPr>
                <w:rStyle w:val="Hyperlink"/>
                <w:rFonts w:ascii="Arial" w:hAnsi="Arial" w:cs="Arial"/>
                <w:b/>
                <w:bCs/>
                <w:color w:val="000000" w:themeColor="text1"/>
                <w:u w:val="none"/>
              </w:rPr>
              <w:t>4)      Ecommerce Website</w:t>
            </w:r>
          </w:p>
          <w:p w:rsidR="00CB2EE4" w:rsidRPr="00DF7CAF" w:rsidRDefault="00CB2EE4" w:rsidP="00CB2EE4">
            <w:pPr>
              <w:pStyle w:val="ListParagraph"/>
              <w:ind w:left="537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DF7CAF">
              <w:rPr>
                <w:rFonts w:ascii="Arial" w:hAnsi="Arial" w:cs="Arial"/>
                <w:color w:val="0D0D0D"/>
                <w:shd w:val="clear" w:color="auto" w:fill="FFFFFF"/>
              </w:rPr>
              <w:t>"I developed an e-commerce website using React, a popular JavaScript library. This project aimed to create a dynamic and interactive online shopping platform.</w:t>
            </w:r>
          </w:p>
          <w:p w:rsidR="00CB2EE4" w:rsidRPr="00DF7CAF" w:rsidRDefault="00CB2EE4" w:rsidP="004355D6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</w:p>
          <w:p w:rsidR="00CB2EE4" w:rsidRPr="00DF7CAF" w:rsidRDefault="00CB2EE4" w:rsidP="00CB2EE4">
            <w:pPr>
              <w:pStyle w:val="ListParagraph"/>
              <w:ind w:left="537"/>
              <w:rPr>
                <w:rFonts w:ascii="Arial" w:hAnsi="Arial" w:cs="Arial"/>
                <w:b/>
                <w:bCs/>
              </w:rPr>
            </w:pPr>
            <w:r w:rsidRPr="00DF7CAF">
              <w:rPr>
                <w:rFonts w:ascii="Arial" w:hAnsi="Arial" w:cs="Arial"/>
                <w:b/>
                <w:bCs/>
                <w:color w:val="0D0D0D"/>
                <w:shd w:val="clear" w:color="auto" w:fill="FFFFFF"/>
              </w:rPr>
              <w:t>Link:</w:t>
            </w:r>
            <w:r w:rsidRPr="00DF7CAF">
              <w:rPr>
                <w:rFonts w:ascii="Arial" w:hAnsi="Arial" w:cs="Arial"/>
                <w:color w:val="0D0D0D"/>
                <w:shd w:val="clear" w:color="auto" w:fill="FFFFFF"/>
              </w:rPr>
              <w:t xml:space="preserve"> </w:t>
            </w:r>
            <w:hyperlink r:id="rId12" w:history="1">
              <w:r w:rsidRPr="00DF7CAF">
                <w:rPr>
                  <w:rStyle w:val="Hyperlink"/>
                  <w:rFonts w:ascii="Arial" w:hAnsi="Arial" w:cs="Arial"/>
                  <w:bCs/>
                </w:rPr>
                <w:t>Ecommerce Website</w:t>
              </w:r>
            </w:hyperlink>
          </w:p>
        </w:tc>
      </w:tr>
      <w:tr w:rsidR="00684287" w:rsidRPr="00DF7CAF" w:rsidTr="00CB2EE4">
        <w:trPr>
          <w:trHeight w:val="1278"/>
        </w:trPr>
        <w:tc>
          <w:tcPr>
            <w:tcW w:w="1800" w:type="dxa"/>
            <w:vMerge/>
            <w:shd w:val="clear" w:color="auto" w:fill="FFFFFF" w:themeFill="background1"/>
          </w:tcPr>
          <w:p w:rsidR="00684287" w:rsidRPr="00DF7CAF" w:rsidRDefault="00684287" w:rsidP="00CD576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84287" w:rsidRPr="00FA045F" w:rsidRDefault="00684287" w:rsidP="00FA045F">
            <w:pPr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  <w:tr w:rsidR="00943D45" w:rsidRPr="00DF7CAF" w:rsidTr="004355D6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:rsidR="00E332FF" w:rsidRPr="00DF7CAF" w:rsidRDefault="00E332FF" w:rsidP="00E332FF">
            <w:pPr>
              <w:jc w:val="center"/>
              <w:rPr>
                <w:rFonts w:ascii="Arial" w:eastAsia="Times New Roman" w:hAnsi="Arial" w:cs="Arial"/>
                <w:b w:val="0"/>
                <w:color w:val="FFFFFF" w:themeColor="background1"/>
              </w:rPr>
            </w:pPr>
          </w:p>
          <w:p w:rsidR="00E332FF" w:rsidRPr="00DF7CAF" w:rsidRDefault="00E332FF" w:rsidP="00E332FF">
            <w:pPr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Experience</w:t>
            </w:r>
          </w:p>
          <w:p w:rsidR="00E332FF" w:rsidRPr="00DF7CAF" w:rsidRDefault="00E332FF" w:rsidP="00E332FF">
            <w:pPr>
              <w:rPr>
                <w:rFonts w:ascii="Arial" w:hAnsi="Arial" w:cs="Arial"/>
              </w:rPr>
            </w:pPr>
          </w:p>
          <w:p w:rsidR="00E332FF" w:rsidRPr="00DF7CAF" w:rsidRDefault="00E332FF" w:rsidP="00E332FF">
            <w:pPr>
              <w:rPr>
                <w:rFonts w:ascii="Arial" w:hAnsi="Arial" w:cs="Arial"/>
              </w:rPr>
            </w:pPr>
          </w:p>
          <w:p w:rsidR="00E332FF" w:rsidRPr="00DF7CAF" w:rsidRDefault="00E332FF" w:rsidP="00E332FF">
            <w:pPr>
              <w:rPr>
                <w:rFonts w:ascii="Arial" w:hAnsi="Arial" w:cs="Arial"/>
              </w:rPr>
            </w:pPr>
          </w:p>
          <w:p w:rsidR="00E332FF" w:rsidRPr="00DF7CAF" w:rsidRDefault="00E332FF" w:rsidP="00E332FF">
            <w:pPr>
              <w:rPr>
                <w:rFonts w:ascii="Arial" w:hAnsi="Arial" w:cs="Arial"/>
              </w:rPr>
            </w:pPr>
          </w:p>
          <w:p w:rsidR="00E332FF" w:rsidRPr="00DF7CAF" w:rsidRDefault="00E332FF" w:rsidP="00E332FF">
            <w:pPr>
              <w:rPr>
                <w:rFonts w:ascii="Arial" w:hAnsi="Arial" w:cs="Arial"/>
              </w:rPr>
            </w:pPr>
          </w:p>
          <w:p w:rsidR="00E332FF" w:rsidRPr="00DF7CAF" w:rsidRDefault="00E332FF" w:rsidP="00E332FF">
            <w:pPr>
              <w:rPr>
                <w:rFonts w:ascii="Arial" w:hAnsi="Arial" w:cs="Arial"/>
              </w:rPr>
            </w:pPr>
          </w:p>
          <w:p w:rsidR="00E332FF" w:rsidRPr="00DF7CAF" w:rsidRDefault="00E332FF" w:rsidP="00E332FF">
            <w:pPr>
              <w:rPr>
                <w:rFonts w:ascii="Arial" w:hAnsi="Arial" w:cs="Arial"/>
              </w:rPr>
            </w:pPr>
          </w:p>
          <w:p w:rsidR="00E332FF" w:rsidRPr="00DF7CAF" w:rsidRDefault="00E332FF" w:rsidP="00E332FF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32FF" w:rsidRPr="00DF7CAF" w:rsidRDefault="00E332FF" w:rsidP="00E332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332FF" w:rsidRPr="00DF7CAF" w:rsidRDefault="00E332FF" w:rsidP="00E332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F7CAF">
              <w:rPr>
                <w:rFonts w:ascii="Arial" w:hAnsi="Arial" w:cs="Arial"/>
                <w:b/>
                <w:bCs/>
              </w:rPr>
              <w:t>Disability Inclusion and Accessibility Assistant (IC)</w:t>
            </w:r>
          </w:p>
          <w:p w:rsidR="00E332FF" w:rsidRPr="00DF7CAF" w:rsidRDefault="00E332FF" w:rsidP="00E332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 xml:space="preserve">RCO, </w:t>
            </w:r>
            <w:proofErr w:type="spellStart"/>
            <w:r w:rsidRPr="00DF7CAF">
              <w:rPr>
                <w:rFonts w:ascii="Arial" w:hAnsi="Arial" w:cs="Arial"/>
              </w:rPr>
              <w:t>Lalitpur</w:t>
            </w:r>
            <w:proofErr w:type="spellEnd"/>
          </w:p>
          <w:p w:rsidR="00E332FF" w:rsidRPr="00DF7CAF" w:rsidRDefault="00E332FF" w:rsidP="00E332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DF7CAF">
              <w:rPr>
                <w:rFonts w:ascii="Arial" w:hAnsi="Arial" w:cs="Arial"/>
                <w:i/>
                <w:iCs/>
              </w:rPr>
              <w:t>April 30, 2023 – October 30, 2023</w:t>
            </w:r>
          </w:p>
          <w:p w:rsidR="00E332FF" w:rsidRPr="00DF7CAF" w:rsidRDefault="00E332FF" w:rsidP="00E332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</w:p>
          <w:p w:rsidR="00E332FF" w:rsidRPr="00DF7CAF" w:rsidRDefault="00E332FF" w:rsidP="00E332FF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Engage in support to travel.</w:t>
            </w:r>
          </w:p>
          <w:p w:rsidR="00E332FF" w:rsidRPr="00DF7CAF" w:rsidRDefault="00E332FF" w:rsidP="00E332FF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Support with documentation layout and editing.</w:t>
            </w:r>
          </w:p>
          <w:p w:rsidR="00E332FF" w:rsidRPr="00DF7CAF" w:rsidRDefault="00E332FF" w:rsidP="00E332FF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Support to make document accessible.</w:t>
            </w:r>
          </w:p>
          <w:p w:rsidR="00E332FF" w:rsidRPr="00DF7CAF" w:rsidRDefault="00E332FF" w:rsidP="00E332FF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Support with information collection and research.</w:t>
            </w:r>
          </w:p>
          <w:p w:rsidR="00E332FF" w:rsidRPr="00DF7CAF" w:rsidRDefault="00E332FF" w:rsidP="00E332FF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Provide secretarial services.</w:t>
            </w:r>
          </w:p>
          <w:p w:rsidR="00E332FF" w:rsidRPr="00DF7CAF" w:rsidRDefault="00E332FF" w:rsidP="00E3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9C41F5" w:rsidRPr="00DF7CAF" w:rsidRDefault="009C41F5">
      <w:pPr>
        <w:rPr>
          <w:rFonts w:ascii="Arial" w:hAnsi="Arial" w:cs="Arial"/>
        </w:rPr>
      </w:pPr>
    </w:p>
    <w:tbl>
      <w:tblPr>
        <w:tblStyle w:val="PlainTable4"/>
        <w:tblW w:w="5193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617"/>
        <w:gridCol w:w="7357"/>
      </w:tblGrid>
      <w:tr w:rsidR="00F8731E" w:rsidRPr="00DF7CAF" w:rsidTr="00CD5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1"/>
        </w:trPr>
        <w:sdt>
          <w:sdtPr>
            <w:rPr>
              <w:rFonts w:ascii="Arial" w:hAnsi="Arial" w:cs="Arial"/>
            </w:rPr>
            <w:alias w:val="Education:"/>
            <w:tag w:val="Education:"/>
            <w:id w:val="1405184291"/>
            <w:placeholder>
              <w:docPart w:val="62649AD105D74C58B0C3ECAC78CDDD3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15" w:type="dxa"/>
              </w:tcPr>
              <w:p w:rsidR="00F8731E" w:rsidRPr="00DF7CAF" w:rsidRDefault="00F8731E" w:rsidP="0012237F">
                <w:pPr>
                  <w:pStyle w:val="Heading1"/>
                  <w:jc w:val="both"/>
                  <w:outlineLvl w:val="0"/>
                  <w:rPr>
                    <w:rFonts w:ascii="Arial" w:hAnsi="Arial" w:cs="Arial"/>
                  </w:rPr>
                </w:pPr>
                <w:r w:rsidRPr="00DF7CAF">
                  <w:rPr>
                    <w:rFonts w:ascii="Arial" w:hAnsi="Arial" w:cs="Arial"/>
                  </w:rPr>
                  <w:t>Education</w:t>
                </w:r>
              </w:p>
            </w:tc>
          </w:sdtContent>
        </w:sdt>
        <w:tc>
          <w:tcPr>
            <w:tcW w:w="7348" w:type="dxa"/>
          </w:tcPr>
          <w:p w:rsidR="00F8731E" w:rsidRPr="00DF7CAF" w:rsidRDefault="00D04898" w:rsidP="00943D45">
            <w:pPr>
              <w:pStyle w:val="Heading1"/>
              <w:numPr>
                <w:ilvl w:val="0"/>
                <w:numId w:val="23"/>
              </w:numPr>
              <w:jc w:val="both"/>
              <w:outlineLvl w:val="0"/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Bachelors in Humanities in Psychology and Sociology</w:t>
            </w:r>
            <w:r w:rsidR="0009560C" w:rsidRPr="00DF7CAF">
              <w:rPr>
                <w:rFonts w:ascii="Arial" w:hAnsi="Arial" w:cs="Arial"/>
              </w:rPr>
              <w:t xml:space="preserve">, </w:t>
            </w:r>
            <w:r w:rsidRPr="00DF7CAF">
              <w:rPr>
                <w:rFonts w:ascii="Arial" w:hAnsi="Arial" w:cs="Arial"/>
              </w:rPr>
              <w:t xml:space="preserve">Tri-Chandra College, </w:t>
            </w:r>
            <w:proofErr w:type="spellStart"/>
            <w:r w:rsidRPr="00DF7CAF">
              <w:rPr>
                <w:rFonts w:ascii="Arial" w:hAnsi="Arial" w:cs="Arial"/>
              </w:rPr>
              <w:t>Tribuvan</w:t>
            </w:r>
            <w:proofErr w:type="spellEnd"/>
            <w:r w:rsidRPr="00DF7CAF">
              <w:rPr>
                <w:rFonts w:ascii="Arial" w:hAnsi="Arial" w:cs="Arial"/>
              </w:rPr>
              <w:t xml:space="preserve"> University</w:t>
            </w:r>
            <w:r w:rsidR="00F8731E" w:rsidRPr="00DF7CAF">
              <w:rPr>
                <w:rFonts w:ascii="Arial" w:hAnsi="Arial" w:cs="Arial"/>
              </w:rPr>
              <w:t xml:space="preserve">, </w:t>
            </w:r>
            <w:proofErr w:type="spellStart"/>
            <w:r w:rsidR="00486E5F" w:rsidRPr="00DF7CAF">
              <w:rPr>
                <w:rFonts w:ascii="Arial" w:hAnsi="Arial" w:cs="Arial"/>
              </w:rPr>
              <w:t>Ghantaghar</w:t>
            </w:r>
            <w:proofErr w:type="spellEnd"/>
            <w:r w:rsidR="00486E5F" w:rsidRPr="00DF7CAF">
              <w:rPr>
                <w:rFonts w:ascii="Arial" w:hAnsi="Arial" w:cs="Arial"/>
              </w:rPr>
              <w:t>, Kathmandu, Nepal</w:t>
            </w:r>
          </w:p>
          <w:p w:rsidR="00F8731E" w:rsidRPr="00DF7CAF" w:rsidRDefault="00B83BE3" w:rsidP="00943D45">
            <w:pPr>
              <w:pStyle w:val="ListParagraph"/>
              <w:jc w:val="both"/>
              <w:rPr>
                <w:rFonts w:ascii="Arial" w:hAnsi="Arial" w:cs="Arial"/>
                <w:i/>
                <w:iCs/>
              </w:rPr>
            </w:pPr>
            <w:r w:rsidRPr="00DF7CAF">
              <w:rPr>
                <w:rFonts w:ascii="Arial" w:hAnsi="Arial" w:cs="Arial"/>
                <w:i/>
                <w:iCs/>
              </w:rPr>
              <w:t>(</w:t>
            </w:r>
            <w:r w:rsidR="00D04898" w:rsidRPr="00DF7CAF">
              <w:rPr>
                <w:rFonts w:ascii="Arial" w:hAnsi="Arial" w:cs="Arial"/>
                <w:i/>
                <w:iCs/>
              </w:rPr>
              <w:t>Year of Graduation 2020</w:t>
            </w:r>
            <w:r w:rsidRPr="00DF7CAF">
              <w:rPr>
                <w:rFonts w:ascii="Arial" w:hAnsi="Arial" w:cs="Arial"/>
                <w:i/>
                <w:iCs/>
              </w:rPr>
              <w:t>)</w:t>
            </w:r>
          </w:p>
          <w:p w:rsidR="0009560C" w:rsidRPr="00DF7CAF" w:rsidRDefault="0009560C" w:rsidP="0009560C">
            <w:pPr>
              <w:jc w:val="both"/>
              <w:rPr>
                <w:rFonts w:ascii="Arial" w:hAnsi="Arial" w:cs="Arial"/>
                <w:i/>
                <w:iCs/>
              </w:rPr>
            </w:pPr>
          </w:p>
          <w:p w:rsidR="00F8731E" w:rsidRPr="00DF7CAF" w:rsidRDefault="00D04898" w:rsidP="00943D45">
            <w:pPr>
              <w:pStyle w:val="Heading1"/>
              <w:numPr>
                <w:ilvl w:val="0"/>
                <w:numId w:val="23"/>
              </w:numPr>
              <w:jc w:val="both"/>
              <w:outlineLvl w:val="0"/>
              <w:rPr>
                <w:rFonts w:ascii="Arial" w:hAnsi="Arial" w:cs="Arial"/>
              </w:rPr>
            </w:pPr>
            <w:r w:rsidRPr="00DF7CAF">
              <w:rPr>
                <w:rFonts w:ascii="Arial" w:hAnsi="Arial" w:cs="Arial"/>
              </w:rPr>
              <w:t>Higher Secondary level in Humanities, Lincoln Higher</w:t>
            </w:r>
            <w:r w:rsidR="0009560C" w:rsidRPr="00DF7CAF">
              <w:rPr>
                <w:rFonts w:ascii="Arial" w:hAnsi="Arial" w:cs="Arial"/>
              </w:rPr>
              <w:t xml:space="preserve"> </w:t>
            </w:r>
            <w:r w:rsidRPr="00DF7CAF">
              <w:rPr>
                <w:rFonts w:ascii="Arial" w:hAnsi="Arial" w:cs="Arial"/>
              </w:rPr>
              <w:t>Secondary School</w:t>
            </w:r>
            <w:r w:rsidR="00486E5F" w:rsidRPr="00DF7CAF">
              <w:rPr>
                <w:rFonts w:ascii="Arial" w:hAnsi="Arial" w:cs="Arial"/>
              </w:rPr>
              <w:t xml:space="preserve">, </w:t>
            </w:r>
            <w:proofErr w:type="spellStart"/>
            <w:r w:rsidR="00486E5F" w:rsidRPr="00DF7CAF">
              <w:rPr>
                <w:rFonts w:ascii="Arial" w:hAnsi="Arial" w:cs="Arial"/>
              </w:rPr>
              <w:t>Samakhusi</w:t>
            </w:r>
            <w:proofErr w:type="spellEnd"/>
            <w:r w:rsidR="00486E5F" w:rsidRPr="00DF7CAF">
              <w:rPr>
                <w:rFonts w:ascii="Arial" w:hAnsi="Arial" w:cs="Arial"/>
              </w:rPr>
              <w:t>, Kathmandu, Nepal</w:t>
            </w:r>
          </w:p>
          <w:p w:rsidR="00D04898" w:rsidRPr="00DF7CAF" w:rsidRDefault="00B83BE3" w:rsidP="00943D45">
            <w:pPr>
              <w:pStyle w:val="ListParagraph"/>
              <w:jc w:val="both"/>
              <w:rPr>
                <w:rFonts w:ascii="Arial" w:hAnsi="Arial" w:cs="Arial"/>
                <w:i/>
                <w:iCs/>
              </w:rPr>
            </w:pPr>
            <w:r w:rsidRPr="00DF7CAF">
              <w:rPr>
                <w:rFonts w:ascii="Arial" w:hAnsi="Arial" w:cs="Arial"/>
                <w:i/>
                <w:iCs/>
              </w:rPr>
              <w:t>(</w:t>
            </w:r>
            <w:r w:rsidR="00D04898" w:rsidRPr="00DF7CAF">
              <w:rPr>
                <w:rFonts w:ascii="Arial" w:hAnsi="Arial" w:cs="Arial"/>
                <w:i/>
                <w:iCs/>
              </w:rPr>
              <w:t>Year of Graduation 2016</w:t>
            </w:r>
            <w:r w:rsidRPr="00DF7CAF">
              <w:rPr>
                <w:rFonts w:ascii="Arial" w:hAnsi="Arial" w:cs="Arial"/>
                <w:i/>
                <w:iCs/>
              </w:rPr>
              <w:t>)</w:t>
            </w:r>
          </w:p>
          <w:p w:rsidR="0009560C" w:rsidRPr="00DF7CAF" w:rsidRDefault="0009560C" w:rsidP="009C41F5">
            <w:pPr>
              <w:jc w:val="both"/>
              <w:rPr>
                <w:rFonts w:ascii="Arial" w:hAnsi="Arial" w:cs="Arial"/>
                <w:i/>
                <w:iCs/>
              </w:rPr>
            </w:pPr>
          </w:p>
          <w:p w:rsidR="00E6445C" w:rsidRPr="00DF7CAF" w:rsidRDefault="00E6445C" w:rsidP="00943D4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eastAsia="Times New Roman" w:hAnsi="Arial" w:cs="Arial"/>
                <w:b/>
              </w:rPr>
            </w:pPr>
            <w:r w:rsidRPr="00DF7CAF">
              <w:rPr>
                <w:rFonts w:ascii="Arial" w:eastAsia="Times New Roman" w:hAnsi="Arial" w:cs="Arial"/>
                <w:b/>
              </w:rPr>
              <w:t>School Leaving Certificate</w:t>
            </w:r>
            <w:r w:rsidR="00486E5F" w:rsidRPr="00DF7CAF">
              <w:rPr>
                <w:rFonts w:ascii="Arial" w:eastAsia="Times New Roman" w:hAnsi="Arial" w:cs="Arial"/>
                <w:b/>
              </w:rPr>
              <w:t>,</w:t>
            </w:r>
            <w:r w:rsidRPr="00DF7CAF">
              <w:rPr>
                <w:rFonts w:ascii="Arial" w:eastAsia="Times New Roman" w:hAnsi="Arial" w:cs="Arial"/>
                <w:b/>
              </w:rPr>
              <w:t xml:space="preserve"> Kathmandu Valley Higher Secondary School</w:t>
            </w:r>
            <w:r w:rsidR="00486E5F" w:rsidRPr="00DF7CAF">
              <w:rPr>
                <w:rFonts w:ascii="Arial" w:eastAsia="Times New Roman" w:hAnsi="Arial" w:cs="Arial"/>
                <w:b/>
              </w:rPr>
              <w:t xml:space="preserve">, </w:t>
            </w:r>
            <w:proofErr w:type="spellStart"/>
            <w:r w:rsidR="00486E5F" w:rsidRPr="00DF7CAF">
              <w:rPr>
                <w:rFonts w:ascii="Arial" w:eastAsia="Times New Roman" w:hAnsi="Arial" w:cs="Arial"/>
                <w:b/>
              </w:rPr>
              <w:t>Maharajgunj</w:t>
            </w:r>
            <w:proofErr w:type="spellEnd"/>
            <w:r w:rsidR="00486E5F" w:rsidRPr="00DF7CAF">
              <w:rPr>
                <w:rFonts w:ascii="Arial" w:eastAsia="Times New Roman" w:hAnsi="Arial" w:cs="Arial"/>
                <w:b/>
              </w:rPr>
              <w:t>, Kathmandu Nepal</w:t>
            </w:r>
          </w:p>
          <w:p w:rsidR="00E6445C" w:rsidRPr="00DF7CAF" w:rsidRDefault="00B83BE3" w:rsidP="00943D45">
            <w:pPr>
              <w:pStyle w:val="ListParagraph"/>
              <w:jc w:val="both"/>
              <w:rPr>
                <w:rFonts w:ascii="Arial" w:hAnsi="Arial" w:cs="Arial"/>
                <w:i/>
                <w:iCs/>
              </w:rPr>
            </w:pPr>
            <w:r w:rsidRPr="00DF7CAF">
              <w:rPr>
                <w:rFonts w:ascii="Arial" w:hAnsi="Arial" w:cs="Arial"/>
                <w:i/>
                <w:iCs/>
              </w:rPr>
              <w:t>(</w:t>
            </w:r>
            <w:r w:rsidR="00E6445C" w:rsidRPr="00DF7CAF">
              <w:rPr>
                <w:rFonts w:ascii="Arial" w:hAnsi="Arial" w:cs="Arial"/>
                <w:i/>
                <w:iCs/>
              </w:rPr>
              <w:t>Year of completion 2014</w:t>
            </w:r>
            <w:r w:rsidRPr="00DF7CAF">
              <w:rPr>
                <w:rFonts w:ascii="Arial" w:hAnsi="Arial" w:cs="Arial"/>
                <w:i/>
                <w:iCs/>
              </w:rPr>
              <w:t>)</w:t>
            </w:r>
          </w:p>
        </w:tc>
      </w:tr>
    </w:tbl>
    <w:p w:rsidR="003D37C1" w:rsidRPr="00DF7CAF" w:rsidRDefault="003D37C1" w:rsidP="0012237F">
      <w:pPr>
        <w:jc w:val="both"/>
        <w:rPr>
          <w:rFonts w:ascii="Arial" w:hAnsi="Arial" w:cs="Arial"/>
        </w:rPr>
      </w:pPr>
    </w:p>
    <w:sectPr w:rsidR="003D37C1" w:rsidRPr="00DF7CAF">
      <w:headerReference w:type="default" r:id="rId13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CA5" w:rsidRDefault="003D3CA5">
      <w:pPr>
        <w:spacing w:after="0" w:line="240" w:lineRule="auto"/>
      </w:pPr>
      <w:r>
        <w:separator/>
      </w:r>
    </w:p>
  </w:endnote>
  <w:endnote w:type="continuationSeparator" w:id="0">
    <w:p w:rsidR="003D3CA5" w:rsidRDefault="003D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CA5" w:rsidRDefault="003D3CA5">
      <w:pPr>
        <w:spacing w:after="0" w:line="240" w:lineRule="auto"/>
      </w:pPr>
      <w:r>
        <w:separator/>
      </w:r>
    </w:p>
  </w:footnote>
  <w:footnote w:type="continuationSeparator" w:id="0">
    <w:p w:rsidR="003D3CA5" w:rsidRDefault="003D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437" w:rsidRDefault="00D10437">
    <w:pPr>
      <w:pStyle w:val="Header"/>
    </w:pPr>
  </w:p>
  <w:p w:rsidR="00D10437" w:rsidRDefault="00D104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663FA"/>
    <w:multiLevelType w:val="hybridMultilevel"/>
    <w:tmpl w:val="6DD8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9174D3"/>
    <w:multiLevelType w:val="hybridMultilevel"/>
    <w:tmpl w:val="19EC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3AD0"/>
    <w:multiLevelType w:val="hybridMultilevel"/>
    <w:tmpl w:val="E67C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237E9"/>
    <w:multiLevelType w:val="hybridMultilevel"/>
    <w:tmpl w:val="8FF8A1E0"/>
    <w:lvl w:ilvl="0" w:tplc="F852ECA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052211A"/>
    <w:multiLevelType w:val="hybridMultilevel"/>
    <w:tmpl w:val="3A0C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76C84"/>
    <w:multiLevelType w:val="hybridMultilevel"/>
    <w:tmpl w:val="878A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E27CB"/>
    <w:multiLevelType w:val="hybridMultilevel"/>
    <w:tmpl w:val="83B6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C2144"/>
    <w:multiLevelType w:val="hybridMultilevel"/>
    <w:tmpl w:val="C45A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B4A96"/>
    <w:multiLevelType w:val="hybridMultilevel"/>
    <w:tmpl w:val="4F18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20" w15:restartNumberingAfterBreak="0">
    <w:nsid w:val="705D7977"/>
    <w:multiLevelType w:val="hybridMultilevel"/>
    <w:tmpl w:val="5C2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4CC6"/>
    <w:multiLevelType w:val="hybridMultilevel"/>
    <w:tmpl w:val="08AE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E3B8A"/>
    <w:multiLevelType w:val="hybridMultilevel"/>
    <w:tmpl w:val="AF36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028D1"/>
    <w:multiLevelType w:val="hybridMultilevel"/>
    <w:tmpl w:val="4AAA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5"/>
  </w:num>
  <w:num w:numId="14">
    <w:abstractNumId w:val="23"/>
  </w:num>
  <w:num w:numId="15">
    <w:abstractNumId w:val="20"/>
  </w:num>
  <w:num w:numId="16">
    <w:abstractNumId w:val="10"/>
  </w:num>
  <w:num w:numId="17">
    <w:abstractNumId w:val="18"/>
  </w:num>
  <w:num w:numId="18">
    <w:abstractNumId w:val="11"/>
  </w:num>
  <w:num w:numId="19">
    <w:abstractNumId w:val="21"/>
  </w:num>
  <w:num w:numId="20">
    <w:abstractNumId w:val="17"/>
  </w:num>
  <w:num w:numId="21">
    <w:abstractNumId w:val="12"/>
  </w:num>
  <w:num w:numId="22">
    <w:abstractNumId w:val="16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F2"/>
    <w:rsid w:val="00014CE3"/>
    <w:rsid w:val="000568D4"/>
    <w:rsid w:val="000758FE"/>
    <w:rsid w:val="0009560C"/>
    <w:rsid w:val="000B32EC"/>
    <w:rsid w:val="000E000D"/>
    <w:rsid w:val="00104664"/>
    <w:rsid w:val="0012237F"/>
    <w:rsid w:val="00173156"/>
    <w:rsid w:val="001905AF"/>
    <w:rsid w:val="001A706E"/>
    <w:rsid w:val="001B165B"/>
    <w:rsid w:val="001B722D"/>
    <w:rsid w:val="001C5D03"/>
    <w:rsid w:val="001F7B94"/>
    <w:rsid w:val="00251EFA"/>
    <w:rsid w:val="00265B0F"/>
    <w:rsid w:val="002B1336"/>
    <w:rsid w:val="002B346C"/>
    <w:rsid w:val="002B79F7"/>
    <w:rsid w:val="002D0AFF"/>
    <w:rsid w:val="002D4F34"/>
    <w:rsid w:val="002D63BE"/>
    <w:rsid w:val="002F798F"/>
    <w:rsid w:val="003112AA"/>
    <w:rsid w:val="00331C78"/>
    <w:rsid w:val="00334596"/>
    <w:rsid w:val="00394A05"/>
    <w:rsid w:val="003D37C1"/>
    <w:rsid w:val="003D3CA5"/>
    <w:rsid w:val="004355D6"/>
    <w:rsid w:val="00486E5F"/>
    <w:rsid w:val="004B1219"/>
    <w:rsid w:val="004B37C5"/>
    <w:rsid w:val="005203B5"/>
    <w:rsid w:val="00552963"/>
    <w:rsid w:val="005A6A02"/>
    <w:rsid w:val="005D21FB"/>
    <w:rsid w:val="005F7B40"/>
    <w:rsid w:val="006220BF"/>
    <w:rsid w:val="00626378"/>
    <w:rsid w:val="00651DC3"/>
    <w:rsid w:val="0067154F"/>
    <w:rsid w:val="006724A7"/>
    <w:rsid w:val="00675AA5"/>
    <w:rsid w:val="00684287"/>
    <w:rsid w:val="006871D3"/>
    <w:rsid w:val="006B2AB4"/>
    <w:rsid w:val="006F03B8"/>
    <w:rsid w:val="00705671"/>
    <w:rsid w:val="00715C47"/>
    <w:rsid w:val="00772373"/>
    <w:rsid w:val="00784B25"/>
    <w:rsid w:val="007D5BFC"/>
    <w:rsid w:val="00821043"/>
    <w:rsid w:val="00822582"/>
    <w:rsid w:val="008333FC"/>
    <w:rsid w:val="00841341"/>
    <w:rsid w:val="008466F0"/>
    <w:rsid w:val="008569E5"/>
    <w:rsid w:val="00881A04"/>
    <w:rsid w:val="008A1D5B"/>
    <w:rsid w:val="008E0326"/>
    <w:rsid w:val="008E2687"/>
    <w:rsid w:val="00910EDA"/>
    <w:rsid w:val="00943D45"/>
    <w:rsid w:val="00963E0F"/>
    <w:rsid w:val="0096638F"/>
    <w:rsid w:val="009916BD"/>
    <w:rsid w:val="009B1B1B"/>
    <w:rsid w:val="009B20C1"/>
    <w:rsid w:val="009C01DF"/>
    <w:rsid w:val="009C41F5"/>
    <w:rsid w:val="009F6D0B"/>
    <w:rsid w:val="00A16313"/>
    <w:rsid w:val="00A366C6"/>
    <w:rsid w:val="00A449BF"/>
    <w:rsid w:val="00A7034D"/>
    <w:rsid w:val="00A704CA"/>
    <w:rsid w:val="00A82AB5"/>
    <w:rsid w:val="00A86F61"/>
    <w:rsid w:val="00AD0CCD"/>
    <w:rsid w:val="00AD1C76"/>
    <w:rsid w:val="00AD1D55"/>
    <w:rsid w:val="00AE32F2"/>
    <w:rsid w:val="00AF6E45"/>
    <w:rsid w:val="00B1313C"/>
    <w:rsid w:val="00B67BCB"/>
    <w:rsid w:val="00B75495"/>
    <w:rsid w:val="00B83BE3"/>
    <w:rsid w:val="00BA648D"/>
    <w:rsid w:val="00BB1ED9"/>
    <w:rsid w:val="00BF0C7F"/>
    <w:rsid w:val="00C10C6F"/>
    <w:rsid w:val="00C14E28"/>
    <w:rsid w:val="00C420DD"/>
    <w:rsid w:val="00C435B8"/>
    <w:rsid w:val="00C92C71"/>
    <w:rsid w:val="00CA44C2"/>
    <w:rsid w:val="00CB2EE4"/>
    <w:rsid w:val="00CD576D"/>
    <w:rsid w:val="00D04898"/>
    <w:rsid w:val="00D10437"/>
    <w:rsid w:val="00D140F4"/>
    <w:rsid w:val="00DC00B3"/>
    <w:rsid w:val="00DC2C54"/>
    <w:rsid w:val="00DD3CCF"/>
    <w:rsid w:val="00DF4E04"/>
    <w:rsid w:val="00DF7CAF"/>
    <w:rsid w:val="00E21D64"/>
    <w:rsid w:val="00E332FF"/>
    <w:rsid w:val="00E33851"/>
    <w:rsid w:val="00E6445C"/>
    <w:rsid w:val="00EA7CE5"/>
    <w:rsid w:val="00EA7EC9"/>
    <w:rsid w:val="00EB0A7E"/>
    <w:rsid w:val="00EC4989"/>
    <w:rsid w:val="00EF7435"/>
    <w:rsid w:val="00F012A3"/>
    <w:rsid w:val="00F159D1"/>
    <w:rsid w:val="00F265B4"/>
    <w:rsid w:val="00F3010C"/>
    <w:rsid w:val="00F31BF6"/>
    <w:rsid w:val="00F51FCD"/>
    <w:rsid w:val="00F71C5F"/>
    <w:rsid w:val="00F8731E"/>
    <w:rsid w:val="00F959BF"/>
    <w:rsid w:val="00FA045F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10A50-FE57-4186-923F-6376080E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ijay2024.github.io/Ecommerc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jay2024.github.io/Corporate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bijay2024.github.io/NGO/" TargetMode="External"/><Relationship Id="rId4" Type="http://schemas.openxmlformats.org/officeDocument/2006/relationships/styles" Target="styles.xml"/><Relationship Id="rId9" Type="http://schemas.openxmlformats.org/officeDocument/2006/relationships/hyperlink" Target="https://bijay2024.github.io/Project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D2C9C96C0A416FA9DDBF9050CED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95EB7-2964-45BE-9187-DBD35FC745A8}"/>
      </w:docPartPr>
      <w:docPartBody>
        <w:p w:rsidR="00390684" w:rsidRDefault="008E79B4">
          <w:pPr>
            <w:pStyle w:val="5AD2C9C96C0A416FA9DDBF9050CED647"/>
          </w:pPr>
          <w:r>
            <w:t>Your Name</w:t>
          </w:r>
        </w:p>
      </w:docPartBody>
    </w:docPart>
    <w:docPart>
      <w:docPartPr>
        <w:name w:val="9866B53067084E169381AADAC48FA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82779-63BC-4EE0-B481-4879B217E304}"/>
      </w:docPartPr>
      <w:docPartBody>
        <w:p w:rsidR="00390684" w:rsidRDefault="008E79B4">
          <w:pPr>
            <w:pStyle w:val="9866B53067084E169381AADAC48FA726"/>
          </w:pPr>
          <w:r>
            <w:t>Phone</w:t>
          </w:r>
        </w:p>
      </w:docPartBody>
    </w:docPart>
    <w:docPart>
      <w:docPartPr>
        <w:name w:val="3E9FDC1DF7894322B894C3840DF70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662B1-CDA0-4010-A0AA-40B0C5BE5769}"/>
      </w:docPartPr>
      <w:docPartBody>
        <w:p w:rsidR="00390684" w:rsidRDefault="008E79B4">
          <w:pPr>
            <w:pStyle w:val="3E9FDC1DF7894322B894C3840DF70D08"/>
          </w:pPr>
          <w:r w:rsidRPr="00A704CA">
            <w:t>Email</w:t>
          </w:r>
        </w:p>
      </w:docPartBody>
    </w:docPart>
    <w:docPart>
      <w:docPartPr>
        <w:name w:val="8E2DAF6306B347C9A20F308B14994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961F0-A53E-46CC-9CE6-3558294F9FEC}"/>
      </w:docPartPr>
      <w:docPartBody>
        <w:p w:rsidR="00390684" w:rsidRDefault="008E79B4">
          <w:pPr>
            <w:pStyle w:val="8E2DAF6306B347C9A20F308B1499402B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62649AD105D74C58B0C3ECAC78CDD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F8B92-C7A0-432F-9B6F-C4BFB65B0C13}"/>
      </w:docPartPr>
      <w:docPartBody>
        <w:p w:rsidR="00390684" w:rsidRDefault="008E79B4">
          <w:pPr>
            <w:pStyle w:val="62649AD105D74C58B0C3ECAC78CDDD3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D7"/>
    <w:rsid w:val="00015E13"/>
    <w:rsid w:val="00036F32"/>
    <w:rsid w:val="001B0125"/>
    <w:rsid w:val="002316E8"/>
    <w:rsid w:val="002C07D7"/>
    <w:rsid w:val="00390684"/>
    <w:rsid w:val="00451FA6"/>
    <w:rsid w:val="004C6494"/>
    <w:rsid w:val="00640F95"/>
    <w:rsid w:val="00795735"/>
    <w:rsid w:val="008E79B4"/>
    <w:rsid w:val="00C666D4"/>
    <w:rsid w:val="00F834F6"/>
    <w:rsid w:val="00F90A4F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F90A4F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C9C96C0A416FA9DDBF9050CED647">
    <w:name w:val="5AD2C9C96C0A416FA9DDBF9050CED647"/>
    <w:rPr>
      <w:rFonts w:cs="Mangal"/>
    </w:rPr>
  </w:style>
  <w:style w:type="paragraph" w:customStyle="1" w:styleId="036E8A9AE80D424F9EA8C21C0C7C07B4">
    <w:name w:val="036E8A9AE80D424F9EA8C21C0C7C07B4"/>
    <w:rPr>
      <w:rFonts w:cs="Mangal"/>
    </w:rPr>
  </w:style>
  <w:style w:type="paragraph" w:customStyle="1" w:styleId="9866B53067084E169381AADAC48FA726">
    <w:name w:val="9866B53067084E169381AADAC48FA726"/>
    <w:rPr>
      <w:rFonts w:cs="Mangal"/>
    </w:rPr>
  </w:style>
  <w:style w:type="paragraph" w:customStyle="1" w:styleId="3E9FDC1DF7894322B894C3840DF70D08">
    <w:name w:val="3E9FDC1DF7894322B894C3840DF70D08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F90A4F"/>
    <w:rPr>
      <w:rFonts w:asciiTheme="majorHAnsi" w:eastAsia="Times New Roman" w:hAnsiTheme="majorHAnsi" w:cs="Times New Roman"/>
      <w:b/>
      <w:color w:val="000000" w:themeColor="text1"/>
      <w:szCs w:val="22"/>
      <w:lang w:eastAsia="ja-JP" w:bidi="ar-SA"/>
    </w:rPr>
  </w:style>
  <w:style w:type="paragraph" w:customStyle="1" w:styleId="8E2DAF6306B347C9A20F308B1499402B">
    <w:name w:val="8E2DAF6306B347C9A20F308B1499402B"/>
    <w:rPr>
      <w:rFonts w:cs="Mangal"/>
    </w:rPr>
  </w:style>
  <w:style w:type="paragraph" w:customStyle="1" w:styleId="C13A909DAE364CC795709CE9C8E1DDB5">
    <w:name w:val="C13A909DAE364CC795709CE9C8E1DDB5"/>
    <w:rPr>
      <w:rFonts w:cs="Mangal"/>
    </w:rPr>
  </w:style>
  <w:style w:type="paragraph" w:customStyle="1" w:styleId="2681FDC3F95F464CBB3961B967E3501F">
    <w:name w:val="2681FDC3F95F464CBB3961B967E3501F"/>
    <w:rPr>
      <w:rFonts w:cs="Mangal"/>
    </w:rPr>
  </w:style>
  <w:style w:type="paragraph" w:customStyle="1" w:styleId="184A5582387D4037B2216C997AF459C2">
    <w:name w:val="184A5582387D4037B2216C997AF459C2"/>
    <w:rPr>
      <w:rFonts w:cs="Mangal"/>
    </w:rPr>
  </w:style>
  <w:style w:type="paragraph" w:customStyle="1" w:styleId="00119D48FF90465D9C3ECDA1CC258740">
    <w:name w:val="00119D48FF90465D9C3ECDA1CC258740"/>
    <w:rPr>
      <w:rFonts w:cs="Mangal"/>
    </w:rPr>
  </w:style>
  <w:style w:type="paragraph" w:customStyle="1" w:styleId="6F7EFCAC18DF4CB2B580AF1BE74CB584">
    <w:name w:val="6F7EFCAC18DF4CB2B580AF1BE74CB584"/>
    <w:rPr>
      <w:rFonts w:cs="Mangal"/>
    </w:rPr>
  </w:style>
  <w:style w:type="paragraph" w:customStyle="1" w:styleId="BC9B3D48BBE04D27AF44EF76675469A8">
    <w:name w:val="BC9B3D48BBE04D27AF44EF76675469A8"/>
    <w:rPr>
      <w:rFonts w:cs="Mangal"/>
    </w:rPr>
  </w:style>
  <w:style w:type="paragraph" w:customStyle="1" w:styleId="5F2406B3C6DE4B03B03DBA8322B9C079">
    <w:name w:val="5F2406B3C6DE4B03B03DBA8322B9C079"/>
    <w:rPr>
      <w:rFonts w:cs="Mangal"/>
    </w:rPr>
  </w:style>
  <w:style w:type="paragraph" w:customStyle="1" w:styleId="9899BEAF6C7E47D5A43896EBE97F4895">
    <w:name w:val="9899BEAF6C7E47D5A43896EBE97F4895"/>
    <w:rPr>
      <w:rFonts w:cs="Mangal"/>
    </w:rPr>
  </w:style>
  <w:style w:type="paragraph" w:customStyle="1" w:styleId="1176CA00FC19460AA7404831A5E4606D">
    <w:name w:val="1176CA00FC19460AA7404831A5E4606D"/>
    <w:rPr>
      <w:rFonts w:cs="Mangal"/>
    </w:rPr>
  </w:style>
  <w:style w:type="paragraph" w:customStyle="1" w:styleId="F12AC799C9864CDBAE106E6EF4529443">
    <w:name w:val="F12AC799C9864CDBAE106E6EF4529443"/>
    <w:rPr>
      <w:rFonts w:cs="Mangal"/>
    </w:rPr>
  </w:style>
  <w:style w:type="paragraph" w:customStyle="1" w:styleId="85CB24E325154ED09B793475B9FBCAE1">
    <w:name w:val="85CB24E325154ED09B793475B9FBCAE1"/>
    <w:rPr>
      <w:rFonts w:cs="Mangal"/>
    </w:rPr>
  </w:style>
  <w:style w:type="paragraph" w:customStyle="1" w:styleId="F591E000EFE44A8081E0EEDFB1D3BE65">
    <w:name w:val="F591E000EFE44A8081E0EEDFB1D3BE65"/>
    <w:rPr>
      <w:rFonts w:cs="Mangal"/>
    </w:rPr>
  </w:style>
  <w:style w:type="paragraph" w:customStyle="1" w:styleId="262E3E6096EE493280BE891AB5A11FAC">
    <w:name w:val="262E3E6096EE493280BE891AB5A11FAC"/>
    <w:rPr>
      <w:rFonts w:cs="Mangal"/>
    </w:rPr>
  </w:style>
  <w:style w:type="paragraph" w:customStyle="1" w:styleId="B37912FAEED84D6C825CA40824E5A3EB">
    <w:name w:val="B37912FAEED84D6C825CA40824E5A3EB"/>
    <w:rPr>
      <w:rFonts w:cs="Mangal"/>
    </w:rPr>
  </w:style>
  <w:style w:type="paragraph" w:customStyle="1" w:styleId="62649AD105D74C58B0C3ECAC78CDDD36">
    <w:name w:val="62649AD105D74C58B0C3ECAC78CDDD36"/>
    <w:rPr>
      <w:rFonts w:cs="Mangal"/>
    </w:rPr>
  </w:style>
  <w:style w:type="paragraph" w:customStyle="1" w:styleId="33351987C71843C29034CF06BB6E6441">
    <w:name w:val="33351987C71843C29034CF06BB6E6441"/>
    <w:rPr>
      <w:rFonts w:cs="Mangal"/>
    </w:rPr>
  </w:style>
  <w:style w:type="paragraph" w:customStyle="1" w:styleId="A78069C311214DE3A828B88137D9973A">
    <w:name w:val="A78069C311214DE3A828B88137D9973A"/>
    <w:rPr>
      <w:rFonts w:cs="Mangal"/>
    </w:rPr>
  </w:style>
  <w:style w:type="paragraph" w:customStyle="1" w:styleId="83B9B55132C5463784C07B9F42181CB4">
    <w:name w:val="83B9B55132C5463784C07B9F42181CB4"/>
    <w:rPr>
      <w:rFonts w:cs="Mangal"/>
    </w:rPr>
  </w:style>
  <w:style w:type="paragraph" w:customStyle="1" w:styleId="CEA101902AB648349211DA61A2F854C5">
    <w:name w:val="CEA101902AB648349211DA61A2F854C5"/>
    <w:rPr>
      <w:rFonts w:cs="Mangal"/>
    </w:rPr>
  </w:style>
  <w:style w:type="paragraph" w:customStyle="1" w:styleId="1F5D7F9127F54F8892345CA8596D7919">
    <w:name w:val="1F5D7F9127F54F8892345CA8596D7919"/>
    <w:rPr>
      <w:rFonts w:cs="Mangal"/>
    </w:rPr>
  </w:style>
  <w:style w:type="paragraph" w:customStyle="1" w:styleId="FA4767CC59F444BB830F846788D9D80A">
    <w:name w:val="FA4767CC59F444BB830F846788D9D80A"/>
    <w:rPr>
      <w:rFonts w:cs="Mangal"/>
    </w:rPr>
  </w:style>
  <w:style w:type="paragraph" w:customStyle="1" w:styleId="4E276C05FD9E4CE582E2BE2E4B385E72">
    <w:name w:val="4E276C05FD9E4CE582E2BE2E4B385E72"/>
    <w:rPr>
      <w:rFonts w:cs="Mangal"/>
    </w:rPr>
  </w:style>
  <w:style w:type="paragraph" w:customStyle="1" w:styleId="D9729516DF144B37BF8EA5D2FF35CD35">
    <w:name w:val="D9729516DF144B37BF8EA5D2FF35CD35"/>
    <w:rPr>
      <w:rFonts w:cs="Mangal"/>
    </w:rPr>
  </w:style>
  <w:style w:type="paragraph" w:customStyle="1" w:styleId="337E697734AE455BA81B06F3F60566DB">
    <w:name w:val="337E697734AE455BA81B06F3F60566DB"/>
    <w:rPr>
      <w:rFonts w:cs="Mangal"/>
    </w:rPr>
  </w:style>
  <w:style w:type="paragraph" w:customStyle="1" w:styleId="5E6A55E4FC4248F8A098A1DCB4BFA023">
    <w:name w:val="5E6A55E4FC4248F8A098A1DCB4BFA023"/>
    <w:rPr>
      <w:rFonts w:cs="Mangal"/>
    </w:rPr>
  </w:style>
  <w:style w:type="paragraph" w:customStyle="1" w:styleId="9A3C0C9AA8AC48999448D8FD2075CCDD">
    <w:name w:val="9A3C0C9AA8AC48999448D8FD2075CCDD"/>
    <w:rPr>
      <w:rFonts w:cs="Mangal"/>
    </w:rPr>
  </w:style>
  <w:style w:type="paragraph" w:customStyle="1" w:styleId="684E9EEBB07942A59CCAADBD76C5776A">
    <w:name w:val="684E9EEBB07942A59CCAADBD76C5776A"/>
    <w:rPr>
      <w:rFonts w:cs="Mangal"/>
    </w:rPr>
  </w:style>
  <w:style w:type="paragraph" w:customStyle="1" w:styleId="34D90BF3A18A45B1B64E7EA209DC7E16">
    <w:name w:val="34D90BF3A18A45B1B64E7EA209DC7E16"/>
    <w:rPr>
      <w:rFonts w:cs="Mangal"/>
    </w:rPr>
  </w:style>
  <w:style w:type="paragraph" w:customStyle="1" w:styleId="4D256BDFCA6547A6ABF54B7929E03CEA">
    <w:name w:val="4D256BDFCA6547A6ABF54B7929E03CEA"/>
    <w:rsid w:val="002C07D7"/>
    <w:rPr>
      <w:rFonts w:cs="Mangal"/>
    </w:rPr>
  </w:style>
  <w:style w:type="paragraph" w:customStyle="1" w:styleId="FF0E3EEE117E48DFAFE31151281C1116">
    <w:name w:val="FF0E3EEE117E48DFAFE31151281C1116"/>
    <w:rsid w:val="002C07D7"/>
    <w:rPr>
      <w:rFonts w:cs="Mangal"/>
    </w:rPr>
  </w:style>
  <w:style w:type="paragraph" w:customStyle="1" w:styleId="A9F50551D6E64DABA86127286157792B">
    <w:name w:val="A9F50551D6E64DABA86127286157792B"/>
    <w:rsid w:val="002C07D7"/>
    <w:rPr>
      <w:rFonts w:cs="Mangal"/>
    </w:rPr>
  </w:style>
  <w:style w:type="paragraph" w:customStyle="1" w:styleId="A524E14A63AF48D9B4C376B70774F41A">
    <w:name w:val="A524E14A63AF48D9B4C376B70774F41A"/>
    <w:rsid w:val="002C07D7"/>
    <w:rPr>
      <w:rFonts w:cs="Mangal"/>
    </w:rPr>
  </w:style>
  <w:style w:type="paragraph" w:customStyle="1" w:styleId="C946666F77D14848BF35434AE51800D6">
    <w:name w:val="C946666F77D14848BF35434AE51800D6"/>
    <w:rsid w:val="002C07D7"/>
    <w:rPr>
      <w:rFonts w:cs="Mangal"/>
    </w:rPr>
  </w:style>
  <w:style w:type="paragraph" w:customStyle="1" w:styleId="66DFABB6F7054FE09F99264F59A1619C">
    <w:name w:val="66DFABB6F7054FE09F99264F59A1619C"/>
    <w:rsid w:val="002C07D7"/>
    <w:rPr>
      <w:rFonts w:cs="Mangal"/>
    </w:rPr>
  </w:style>
  <w:style w:type="paragraph" w:customStyle="1" w:styleId="E0425F9C080343E29DEAB65FE08F9279">
    <w:name w:val="E0425F9C080343E29DEAB65FE08F9279"/>
    <w:rsid w:val="002C07D7"/>
    <w:rPr>
      <w:rFonts w:cs="Mangal"/>
    </w:rPr>
  </w:style>
  <w:style w:type="paragraph" w:customStyle="1" w:styleId="0BFD8ADB774749F7B1964BE626D4964B">
    <w:name w:val="0BFD8ADB774749F7B1964BE626D4964B"/>
    <w:rsid w:val="002C07D7"/>
    <w:rPr>
      <w:rFonts w:cs="Mangal"/>
    </w:rPr>
  </w:style>
  <w:style w:type="paragraph" w:customStyle="1" w:styleId="87A0197658D946349A0C9BFCFA346ADC">
    <w:name w:val="87A0197658D946349A0C9BFCFA346ADC"/>
    <w:rsid w:val="002C07D7"/>
    <w:rPr>
      <w:rFonts w:cs="Mangal"/>
    </w:rPr>
  </w:style>
  <w:style w:type="paragraph" w:customStyle="1" w:styleId="FC439E6F651249748D27813DA06DF782">
    <w:name w:val="FC439E6F651249748D27813DA06DF782"/>
    <w:rsid w:val="002C07D7"/>
    <w:rPr>
      <w:rFonts w:cs="Mangal"/>
    </w:rPr>
  </w:style>
  <w:style w:type="paragraph" w:customStyle="1" w:styleId="F6D936FAA8A740898A382B0E62A4A3FB">
    <w:name w:val="F6D936FAA8A740898A382B0E62A4A3FB"/>
    <w:rsid w:val="002C07D7"/>
    <w:rPr>
      <w:rFonts w:cs="Mangal"/>
    </w:rPr>
  </w:style>
  <w:style w:type="paragraph" w:customStyle="1" w:styleId="663B5BB45802427580B9938A5A7182AD">
    <w:name w:val="663B5BB45802427580B9938A5A7182AD"/>
    <w:rsid w:val="002C07D7"/>
    <w:rPr>
      <w:rFonts w:cs="Mangal"/>
    </w:rPr>
  </w:style>
  <w:style w:type="paragraph" w:customStyle="1" w:styleId="502F358B33D54A098479D21C51D5F5AE">
    <w:name w:val="502F358B33D54A098479D21C51D5F5AE"/>
    <w:rsid w:val="001B0125"/>
  </w:style>
  <w:style w:type="paragraph" w:customStyle="1" w:styleId="52A1D0A671A04262B67EEFADA9C9C1F9">
    <w:name w:val="52A1D0A671A04262B67EEFADA9C9C1F9"/>
    <w:rsid w:val="001B0125"/>
  </w:style>
  <w:style w:type="paragraph" w:customStyle="1" w:styleId="E14242ECA5C14DF49459F01BDAB9B8B3">
    <w:name w:val="E14242ECA5C14DF49459F01BDAB9B8B3"/>
    <w:rsid w:val="00015E13"/>
  </w:style>
  <w:style w:type="paragraph" w:customStyle="1" w:styleId="6D927383BFE941DE9B6096B9859380DF">
    <w:name w:val="6D927383BFE941DE9B6096B9859380DF"/>
    <w:rsid w:val="00015E13"/>
  </w:style>
  <w:style w:type="paragraph" w:customStyle="1" w:styleId="FED76246E67E43AABE2422C9480BBE47">
    <w:name w:val="FED76246E67E43AABE2422C9480BBE47"/>
    <w:rsid w:val="00015E13"/>
  </w:style>
  <w:style w:type="paragraph" w:customStyle="1" w:styleId="AA96DC3605194EFC916B2370C5C2F7C0">
    <w:name w:val="AA96DC3605194EFC916B2370C5C2F7C0"/>
    <w:rsid w:val="00F90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Basantanagar, Balaju, Kathmandu</CompanyAddress>
  <CompanyPhone>9818821947</CompanyPhone>
  <CompanyFax>bijaylama0076@gmail.com)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5940A-5228-4A0F-AF9A-A7A1BD4B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176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>BIJAY LAMA</dc:description>
  <cp:lastModifiedBy>User</cp:lastModifiedBy>
  <cp:revision>21</cp:revision>
  <dcterms:created xsi:type="dcterms:W3CDTF">2023-01-24T14:15:00Z</dcterms:created>
  <dcterms:modified xsi:type="dcterms:W3CDTF">2024-03-11T11:44:00Z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